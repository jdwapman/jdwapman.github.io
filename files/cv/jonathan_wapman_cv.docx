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0961B628" w14:textId="77777777"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14:paraId="0495E42B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Phone: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(925) 548-9038</w:t>
      </w:r>
    </w:p>
    <w:p w14:paraId="055EEB9D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14:paraId="25819D09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  <w:t>https://jdwapman.github.io</w:t>
      </w:r>
    </w:p>
    <w:p w14:paraId="7872222E" w14:textId="77777777"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14:paraId="4D963C97" w14:textId="77777777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14:paraId="179F4CB1" w14:textId="3C93024C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 95616</w:t>
      </w:r>
    </w:p>
    <w:p w14:paraId="554DE1FD" w14:textId="77777777" w:rsidR="00635FB3" w:rsidRDefault="00635FB3" w:rsidP="00635FB3">
      <w:pPr>
        <w:pStyle w:val="SectionHeading"/>
      </w:pPr>
      <w:r>
        <w:t>Research Interests</w:t>
      </w:r>
    </w:p>
    <w:p w14:paraId="27E38FE3" w14:textId="77777777"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14:paraId="6013BD4C" w14:textId="77777777" w:rsidR="00351293" w:rsidRPr="009560D7" w:rsidRDefault="00F93EED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14:paraId="7051F189" w14:textId="23576D47"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</w:t>
      </w:r>
      <w:r w:rsidR="002F3A06">
        <w:rPr>
          <w:b w:val="0"/>
          <w:bCs w:val="0"/>
        </w:rPr>
        <w:t>ne</w:t>
      </w:r>
      <w:r w:rsidR="008B5514" w:rsidRPr="003C41DF">
        <w:rPr>
          <w:b w:val="0"/>
          <w:bCs w:val="0"/>
        </w:rPr>
        <w:t xml:space="preserve"> 2020</w:t>
      </w:r>
    </w:p>
    <w:p w14:paraId="12AC0850" w14:textId="77777777"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14:paraId="6CC79C22" w14:textId="77777777"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14:paraId="40BDB199" w14:textId="07A70CD4"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>GPU-Accelerated Graph Algorithms</w:t>
      </w:r>
    </w:p>
    <w:p w14:paraId="48530E20" w14:textId="77777777"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14:paraId="3551CFC5" w14:textId="77777777"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14:paraId="1E9C92DB" w14:textId="77777777"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14:paraId="77BAB0AD" w14:textId="77777777"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14:paraId="5018C3E0" w14:textId="77777777"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14:paraId="611F38EC" w14:textId="77777777" w:rsidR="00351293" w:rsidRPr="009560D7" w:rsidRDefault="00797A27" w:rsidP="00982288">
      <w:pPr>
        <w:pStyle w:val="Location"/>
      </w:pPr>
      <w:r>
        <w:t>University of California</w:t>
      </w:r>
      <w:r w:rsidR="002A647A">
        <w:t>, Davis</w:t>
      </w:r>
      <w:r>
        <w:t xml:space="preserve">: </w:t>
      </w:r>
      <w:r w:rsidR="002465C0" w:rsidRPr="009560D7">
        <w:t xml:space="preserve">Owens </w:t>
      </w:r>
      <w:r>
        <w:t>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14:paraId="05D799B1" w14:textId="77777777" w:rsidR="003D2912" w:rsidRPr="009560D7" w:rsidRDefault="002465C0" w:rsidP="00982288">
      <w:pPr>
        <w:pStyle w:val="JobTitle"/>
      </w:pPr>
      <w:r w:rsidRPr="009560D7">
        <w:t>Graduate Student Researcher</w:t>
      </w:r>
    </w:p>
    <w:p w14:paraId="3B2FDA9E" w14:textId="77777777"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14:paraId="35E2A588" w14:textId="77777777" w:rsidR="00D73C10" w:rsidRDefault="00D73C10" w:rsidP="00D42CE8">
      <w:pPr>
        <w:pStyle w:val="ListParagraph"/>
      </w:pPr>
      <w:r w:rsidRPr="00D73C10">
        <w:t>Currently researching methods to map GPU graph algorithms and load-balancing methods to a dataflow programming model in collaboration with Nvidia as part of DARPA’s Software-Defined Hardware program.</w:t>
      </w:r>
    </w:p>
    <w:p w14:paraId="52F52CD8" w14:textId="77777777" w:rsidR="00D73C10" w:rsidRDefault="00D73C10" w:rsidP="00D73C10">
      <w:pPr>
        <w:pStyle w:val="ListParagraph"/>
        <w:rPr>
          <w:b/>
          <w:bCs/>
        </w:rPr>
      </w:pPr>
      <w:r w:rsidRPr="00D73C10">
        <w:t>Implemented the HITS graph ranking algorithm in the Gunrock open-source parallel graph analytics library.</w:t>
      </w:r>
    </w:p>
    <w:p w14:paraId="22C63D87" w14:textId="0BAFA9AB"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2F3A06">
        <w:rPr>
          <w:b w:val="0"/>
          <w:bCs w:val="0"/>
        </w:rPr>
        <w:t>June</w:t>
      </w:r>
      <w:r w:rsidR="00B01C3B" w:rsidRPr="00293D83">
        <w:rPr>
          <w:b w:val="0"/>
          <w:bCs w:val="0"/>
        </w:rPr>
        <w:t xml:space="preserve">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14:paraId="2A331C77" w14:textId="77777777"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14:paraId="05D7D275" w14:textId="77777777"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14:paraId="43B18215" w14:textId="77777777"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14:paraId="0BD84695" w14:textId="77777777"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14:paraId="03188BA3" w14:textId="1B719E80" w:rsidR="00FA6E7C" w:rsidRPr="009560D7" w:rsidRDefault="00FA6E7C" w:rsidP="00982288">
      <w:pPr>
        <w:pStyle w:val="Location"/>
      </w:pPr>
      <w:r w:rsidRPr="009560D7">
        <w:lastRenderedPageBreak/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EndPr/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0D67E8" w:rsidRPr="00293D83">
        <w:rPr>
          <w:b w:val="0"/>
          <w:bCs w:val="0"/>
        </w:rPr>
        <w:t xml:space="preserve"> 2018</w:t>
      </w:r>
    </w:p>
    <w:p w14:paraId="5FB1A6F5" w14:textId="77777777"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14:paraId="3D5EEE6E" w14:textId="77777777" w:rsidR="00FA6E7C" w:rsidRPr="009560D7" w:rsidRDefault="00FA6E7C" w:rsidP="00D42CE8">
      <w:pPr>
        <w:pStyle w:val="ListParagraph"/>
      </w:pPr>
      <w:bookmarkStart w:id="0" w:name="OLE_LINK1"/>
      <w:bookmarkStart w:id="1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14:paraId="7DEDD23E" w14:textId="77777777"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0"/>
    <w:bookmarkEnd w:id="1"/>
    <w:p w14:paraId="27A77E06" w14:textId="77777777" w:rsidR="003E1C61" w:rsidRDefault="009A0F11" w:rsidP="006B640C">
      <w:pPr>
        <w:pStyle w:val="Location"/>
      </w:pPr>
      <w:r>
        <w:t xml:space="preserve">University of California, Davis: </w:t>
      </w:r>
      <w:r w:rsidR="003E1C61" w:rsidRPr="009560D7">
        <w:t>Yankelevich Laboratory</w:t>
      </w:r>
      <w:r w:rsidR="00BC6F55" w:rsidRPr="009560D7">
        <w:tab/>
      </w:r>
      <w:r w:rsidR="00BC6F55" w:rsidRPr="006B640C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EndPr/>
        <w:sdtContent>
          <w:r w:rsidR="00BC6F55" w:rsidRPr="006B640C">
            <w:rPr>
              <w:b w:val="0"/>
              <w:bCs w:val="0"/>
            </w:rPr>
            <w:t>–</w:t>
          </w:r>
        </w:sdtContent>
      </w:sdt>
      <w:r w:rsidR="00BC6F55" w:rsidRPr="006B640C">
        <w:rPr>
          <w:b w:val="0"/>
          <w:bCs w:val="0"/>
        </w:rPr>
        <w:t xml:space="preserve"> Mar. 2018</w:t>
      </w:r>
    </w:p>
    <w:p w14:paraId="5F9A7C6D" w14:textId="77777777" w:rsidR="003D2912" w:rsidRPr="009560D7" w:rsidRDefault="003E1C61" w:rsidP="00982288">
      <w:pPr>
        <w:pStyle w:val="JobTitle"/>
      </w:pPr>
      <w:r w:rsidRPr="009560D7">
        <w:t>Research Assistant</w:t>
      </w:r>
    </w:p>
    <w:p w14:paraId="44A4500B" w14:textId="77777777" w:rsidR="003E1C61" w:rsidRPr="009560D7" w:rsidRDefault="003D2912" w:rsidP="00982288">
      <w:pPr>
        <w:pStyle w:val="JobTitle"/>
      </w:pPr>
      <w:r w:rsidRPr="009560D7">
        <w:t>PI: Professor Diego Yankelevich (Dept. of Electrical Engineering)</w:t>
      </w:r>
      <w:r w:rsidR="003E1C61" w:rsidRPr="009560D7">
        <w:tab/>
      </w:r>
    </w:p>
    <w:p w14:paraId="6E9F85CB" w14:textId="77777777"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14:paraId="78DCA7BE" w14:textId="77777777"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14:paraId="441C0C8C" w14:textId="77777777"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 Experience</w:t>
      </w:r>
    </w:p>
    <w:p w14:paraId="031A3FB0" w14:textId="77777777" w:rsidR="00D42CE8" w:rsidRPr="009560D7" w:rsidRDefault="00D42CE8" w:rsidP="00D42CE8">
      <w:pPr>
        <w:pStyle w:val="Location"/>
      </w:pPr>
      <w:r>
        <w:t>Eclipse Rocketry Design Team</w:t>
      </w:r>
      <w:r w:rsidRPr="009560D7">
        <w:tab/>
      </w:r>
      <w:r w:rsidRPr="00293D83">
        <w:rPr>
          <w:b w:val="0"/>
          <w:bCs w:val="0"/>
        </w:rPr>
        <w:t xml:space="preserve">Nov. 2017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Mar. 2018</w:t>
      </w:r>
    </w:p>
    <w:p w14:paraId="2109FAD6" w14:textId="77777777"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14:paraId="16E8AA8E" w14:textId="77777777"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an Nvidia TX1. </w:t>
      </w:r>
    </w:p>
    <w:p w14:paraId="76E3C6A6" w14:textId="77777777"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14:paraId="1B48CFEF" w14:textId="011392FB" w:rsidR="00D369FD" w:rsidRDefault="00204F47" w:rsidP="00982288">
      <w:pPr>
        <w:pStyle w:val="Location"/>
        <w:rPr>
          <w:b w:val="0"/>
          <w:bCs w:val="0"/>
        </w:rPr>
      </w:pPr>
      <w:r>
        <w:t xml:space="preserve">University of California, Davis: </w:t>
      </w:r>
      <w:r w:rsidR="00D369FD" w:rsidRPr="009560D7">
        <w:t>Silva Laboratory</w:t>
      </w:r>
      <w:r w:rsidR="00D369FD" w:rsidRPr="009560D7">
        <w:tab/>
      </w:r>
      <w:r w:rsidR="00D369FD" w:rsidRPr="00293D83">
        <w:rPr>
          <w:b w:val="0"/>
          <w:bCs w:val="0"/>
        </w:rPr>
        <w:t xml:space="preserve">Sept.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EndPr/>
        <w:sdtContent>
          <w:r w:rsidR="00D369FD" w:rsidRPr="00293D83">
            <w:rPr>
              <w:b w:val="0"/>
              <w:bCs w:val="0"/>
            </w:rPr>
            <w:t>–</w:t>
          </w:r>
        </w:sdtContent>
      </w:sdt>
      <w:r w:rsidR="00D369FD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D369FD" w:rsidRPr="00293D83">
        <w:rPr>
          <w:b w:val="0"/>
          <w:bCs w:val="0"/>
        </w:rPr>
        <w:t xml:space="preserve"> 2017</w:t>
      </w:r>
    </w:p>
    <w:p w14:paraId="535DC097" w14:textId="77777777"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14:paraId="4EB2469C" w14:textId="77777777"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14:paraId="284B9BC6" w14:textId="77777777"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14:paraId="77A3D13E" w14:textId="2AF0F40A" w:rsidR="0040060C" w:rsidRPr="009560D7" w:rsidRDefault="0040060C" w:rsidP="00982288">
      <w:pPr>
        <w:pStyle w:val="Location"/>
      </w:pPr>
      <w:r w:rsidRPr="009560D7">
        <w:t>Lawrence Livermore National Laboratory</w:t>
      </w:r>
      <w:r w:rsidR="00915E44">
        <w:t>: National Ignition Facility</w:t>
      </w:r>
      <w:r w:rsidRPr="009560D7">
        <w:tab/>
      </w:r>
      <w:r w:rsidR="002F3A06">
        <w:rPr>
          <w:b w:val="0"/>
          <w:bCs w:val="0"/>
        </w:rPr>
        <w:t>June</w:t>
      </w:r>
      <w:r w:rsidRPr="00293D83">
        <w:rPr>
          <w:b w:val="0"/>
          <w:bCs w:val="0"/>
        </w:rPr>
        <w:t xml:space="preserve">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14:paraId="629F4151" w14:textId="77777777"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14:paraId="12999BC4" w14:textId="77777777"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14:paraId="29F971CA" w14:textId="3421A7B2"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14:paraId="618F2613" w14:textId="77777777"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14:paraId="4BB4A2FC" w14:textId="77777777"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14:paraId="6BDD6F97" w14:textId="77777777" w:rsidR="00877F30" w:rsidRPr="009560D7" w:rsidRDefault="003E3AAB" w:rsidP="00D42CE8">
      <w:pPr>
        <w:pStyle w:val="ListParagraph"/>
      </w:pPr>
      <w:r w:rsidRPr="009560D7">
        <w:lastRenderedPageBreak/>
        <w:t>Programmed a GUI-based application to allow engineers to interface with MLC motor test equipment. Features include telemetry data visualizations, command sequence entry, and debugging tools.</w:t>
      </w:r>
    </w:p>
    <w:p w14:paraId="290EF017" w14:textId="34B84350"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</w:t>
      </w:r>
    </w:p>
    <w:p w14:paraId="3D1D5C20" w14:textId="77777777"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14:paraId="0D5F1E76" w14:textId="250712E6" w:rsidR="000E74E5" w:rsidRDefault="000E74E5" w:rsidP="000E74E5">
      <w:pPr>
        <w:pStyle w:val="ListParagraph"/>
      </w:pPr>
      <w:r w:rsidRPr="009560D7">
        <w:t>Created teaching materials for middle-school students to learn basic coding and robotics concepts.</w:t>
      </w:r>
      <w:bookmarkStart w:id="2" w:name="_GoBack"/>
      <w:bookmarkEnd w:id="2"/>
    </w:p>
    <w:p w14:paraId="2A641330" w14:textId="6D1302CB"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14:paraId="4267A1CB" w14:textId="77777777" w:rsidR="004037F2" w:rsidRPr="009560D7" w:rsidRDefault="00F93EED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EndPr/>
        <w:sdtContent>
          <w:r w:rsidR="004037F2" w:rsidRPr="009560D7">
            <w:rPr>
              <w:rFonts w:ascii="Calibri" w:hAnsi="Calibri"/>
            </w:rPr>
            <w:t>TEACHING EXPERIENCE</w:t>
          </w:r>
        </w:sdtContent>
      </w:sdt>
    </w:p>
    <w:p w14:paraId="1CB6BF97" w14:textId="77777777"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14:paraId="29E0CB57" w14:textId="77777777"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EndPr/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14:paraId="2FE58706" w14:textId="77777777"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14:paraId="1379B06C" w14:textId="77777777"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14:paraId="3E71DE66" w14:textId="289D4E0E"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"Gunrock GPU Graph Analytics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316DCD9E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14:paraId="5C75E2B7" w14:textId="77777777"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"Chemical Plume Detection with Collaborative, Autonomous Sensor Networks," 2018 Signal and Image Sciences Workshop at the Lawrence Livermore National Laboratory.</w:t>
      </w:r>
    </w:p>
    <w:p w14:paraId="318768CA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14:paraId="32CBCCD9" w14:textId="5C8C0155"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4F7E74E7" w14:textId="77777777"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14:paraId="4157941D" w14:textId="77777777"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14:paraId="57DA0057" w14:textId="086CA879"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  <w:iCs/>
        </w:rPr>
        <w:t>” Advanced Biomedical and Clinical Diagnostic and Surgical Guidance Systems XVI.</w:t>
      </w:r>
    </w:p>
    <w:p w14:paraId="614BE158" w14:textId="77777777"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Contributed Slides, Presentation by Dr. Diego Yankelevich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14:paraId="3710E1B5" w14:textId="3591BC23"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>"Low-Cost Data Collection Systems for Fluorescence Lifetime Spectroscopy Imaging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 xml:space="preserve">"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14:paraId="1DAFB672" w14:textId="77777777"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14:paraId="78F6F725" w14:textId="77777777" w:rsidR="00421BBF" w:rsidRPr="009560D7" w:rsidRDefault="00F93EED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EndPr/>
        <w:sdtContent>
          <w:r w:rsidR="00421BBF" w:rsidRPr="009560D7">
            <w:rPr>
              <w:rFonts w:ascii="Calibri" w:hAnsi="Calibri"/>
            </w:rPr>
            <w:t>AWARDS</w:t>
          </w:r>
        </w:sdtContent>
      </w:sdt>
    </w:p>
    <w:p w14:paraId="35744E70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14:paraId="49F1EC3D" w14:textId="6B99F0D8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6100B9EC" w14:textId="5B8E76A2"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73E983CC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14:paraId="60722CFB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Pedrozzi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14:paraId="17348D66" w14:textId="77777777"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14:paraId="56215154" w14:textId="77777777"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Skills</w:t>
      </w:r>
    </w:p>
    <w:p w14:paraId="3C8F97D3" w14:textId="4F40F2B8" w:rsidR="00774802" w:rsidRDefault="00774802" w:rsidP="00982288">
      <w:pPr>
        <w:pStyle w:val="Location"/>
      </w:pPr>
      <w:r>
        <w:t>Languages</w:t>
      </w:r>
    </w:p>
    <w:p w14:paraId="09AC4AB3" w14:textId="38FA69E8" w:rsidR="00774802" w:rsidRDefault="00774802" w:rsidP="00774802">
      <w:pPr>
        <w:pStyle w:val="IndentedListBlock"/>
      </w:pPr>
      <w:r>
        <w:t>Fluent English, Conversational Spanish</w:t>
      </w:r>
    </w:p>
    <w:p w14:paraId="5739E419" w14:textId="4055F472" w:rsidR="00421BBF" w:rsidRPr="009560D7" w:rsidRDefault="00421BBF" w:rsidP="00982288">
      <w:pPr>
        <w:pStyle w:val="Location"/>
      </w:pPr>
      <w:r w:rsidRPr="009560D7">
        <w:t>Programming Languages</w:t>
      </w:r>
    </w:p>
    <w:p w14:paraId="62F07217" w14:textId="77777777"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14:paraId="3D55C27C" w14:textId="77777777" w:rsidR="00421BBF" w:rsidRPr="009560D7" w:rsidRDefault="00421BBF" w:rsidP="00982288">
      <w:pPr>
        <w:pStyle w:val="Location"/>
      </w:pPr>
      <w:r w:rsidRPr="009560D7">
        <w:t>Tools &amp; Frameworks</w:t>
      </w:r>
    </w:p>
    <w:p w14:paraId="1E12D8A1" w14:textId="77777777" w:rsidR="00421BBF" w:rsidRPr="009560D7" w:rsidRDefault="00421BBF" w:rsidP="00253618">
      <w:pPr>
        <w:pStyle w:val="IndentedListBlock"/>
      </w:pPr>
      <w:r w:rsidRPr="009560D7">
        <w:t>OpenCV, NumPy, Numba, Git, Gunrock, Googletest, Jekyll</w:t>
      </w:r>
    </w:p>
    <w:p w14:paraId="540D5A33" w14:textId="77777777"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14:paraId="1F4A3BD5" w14:textId="77777777"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14:paraId="7DE62408" w14:textId="77777777"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14:paraId="010135F4" w14:textId="77777777"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14:paraId="267F8C9C" w14:textId="77777777" w:rsidR="00EE7655" w:rsidRDefault="00773B35" w:rsidP="00EE7655">
      <w:pPr>
        <w:pStyle w:val="ListParagraph"/>
      </w:pPr>
      <w:r w:rsidRPr="009560D7">
        <w:t>Embedded Computing Systems (EEC 284)</w:t>
      </w:r>
    </w:p>
    <w:p w14:paraId="064214A5" w14:textId="77777777" w:rsidR="00EE7655" w:rsidRDefault="00773B35" w:rsidP="00EE7655">
      <w:pPr>
        <w:pStyle w:val="ListParagraph"/>
      </w:pPr>
      <w:r w:rsidRPr="009560D7">
        <w:t>Linear Systems (EEC 250)</w:t>
      </w:r>
    </w:p>
    <w:p w14:paraId="301E9FFF" w14:textId="77777777" w:rsidR="00EE7655" w:rsidRDefault="00773B35" w:rsidP="00EE7655">
      <w:pPr>
        <w:pStyle w:val="ListParagraph"/>
      </w:pPr>
      <w:r w:rsidRPr="009560D7">
        <w:t>Nonlinear Systems (EEC 251)</w:t>
      </w:r>
    </w:p>
    <w:p w14:paraId="21ECD59D" w14:textId="77777777" w:rsidR="00EE7655" w:rsidRDefault="00773B35" w:rsidP="00EE7655">
      <w:pPr>
        <w:pStyle w:val="ListParagraph"/>
      </w:pPr>
      <w:r w:rsidRPr="009560D7">
        <w:t>Optimal Control (MAE 298)</w:t>
      </w:r>
    </w:p>
    <w:p w14:paraId="15CBAD4F" w14:textId="77777777" w:rsidR="00EE7655" w:rsidRDefault="00773B35" w:rsidP="00EE7655">
      <w:pPr>
        <w:pStyle w:val="ListParagraph"/>
      </w:pPr>
      <w:r w:rsidRPr="009560D7">
        <w:t>Reinforcement Learning (EEC 289A)</w:t>
      </w:r>
    </w:p>
    <w:p w14:paraId="41C4738C" w14:textId="77777777"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14:paraId="28919AC3" w14:textId="77777777" w:rsidR="00773B35" w:rsidRPr="009560D7" w:rsidRDefault="00773B35" w:rsidP="00982288">
      <w:pPr>
        <w:pStyle w:val="Location"/>
      </w:pPr>
      <w:r w:rsidRPr="009560D7">
        <w:t>Undergraduate</w:t>
      </w:r>
    </w:p>
    <w:p w14:paraId="74EB055A" w14:textId="77777777" w:rsidR="00EE7655" w:rsidRDefault="00773B35" w:rsidP="00EE7655">
      <w:pPr>
        <w:pStyle w:val="ListParagraph"/>
      </w:pPr>
      <w:r w:rsidRPr="009560D7">
        <w:t>Computer Architecture (EEC 170)</w:t>
      </w:r>
    </w:p>
    <w:p w14:paraId="773937B7" w14:textId="77777777" w:rsidR="00EE7655" w:rsidRDefault="00773B35" w:rsidP="00EE7655">
      <w:pPr>
        <w:pStyle w:val="ListParagraph"/>
      </w:pPr>
      <w:r w:rsidRPr="009560D7">
        <w:t>Control Systems (EEC 157A)</w:t>
      </w:r>
    </w:p>
    <w:p w14:paraId="691B6894" w14:textId="77777777" w:rsidR="00EE7655" w:rsidRDefault="00773B35" w:rsidP="00EE7655">
      <w:pPr>
        <w:pStyle w:val="ListParagraph"/>
      </w:pPr>
      <w:r w:rsidRPr="009560D7">
        <w:t>Design of Coffee (ECM 1)</w:t>
      </w:r>
    </w:p>
    <w:p w14:paraId="5B87F4C5" w14:textId="77777777" w:rsidR="00EE7655" w:rsidRDefault="00773B35" w:rsidP="00EE7655">
      <w:pPr>
        <w:pStyle w:val="ListParagraph"/>
      </w:pPr>
      <w:r w:rsidRPr="009560D7">
        <w:t>Differential Equations (MAT 22B)</w:t>
      </w:r>
    </w:p>
    <w:p w14:paraId="09C5FED7" w14:textId="77777777" w:rsidR="00EE7655" w:rsidRDefault="00773B35" w:rsidP="00EE7655">
      <w:pPr>
        <w:pStyle w:val="ListParagraph"/>
      </w:pPr>
      <w:r w:rsidRPr="009560D7">
        <w:t>Digital Systems I/II (EEC 180 A/B)</w:t>
      </w:r>
    </w:p>
    <w:p w14:paraId="0BCE2658" w14:textId="77777777" w:rsidR="00EE7655" w:rsidRDefault="00773B35" w:rsidP="00EE7655">
      <w:pPr>
        <w:pStyle w:val="ListParagraph"/>
      </w:pPr>
      <w:r w:rsidRPr="009560D7">
        <w:t>Discrete Math (ECS 20)</w:t>
      </w:r>
    </w:p>
    <w:p w14:paraId="7EA1C632" w14:textId="77777777" w:rsidR="00EE7655" w:rsidRDefault="00773B35" w:rsidP="00EE7655">
      <w:pPr>
        <w:pStyle w:val="ListParagraph"/>
      </w:pPr>
      <w:r w:rsidRPr="009560D7">
        <w:t>Electromagnetics I/II (EEC 130 A/B)</w:t>
      </w:r>
    </w:p>
    <w:p w14:paraId="1F3D7044" w14:textId="77777777" w:rsidR="00EE7655" w:rsidRDefault="00773B35" w:rsidP="00EE7655">
      <w:pPr>
        <w:pStyle w:val="ListParagraph"/>
      </w:pPr>
      <w:r w:rsidRPr="009560D7">
        <w:t>Linear Algebra (MAT 22A)</w:t>
      </w:r>
    </w:p>
    <w:p w14:paraId="13089D2C" w14:textId="77777777" w:rsidR="00EE7655" w:rsidRDefault="00773B35" w:rsidP="00EE7655">
      <w:pPr>
        <w:pStyle w:val="ListParagraph"/>
      </w:pPr>
      <w:r w:rsidRPr="009560D7">
        <w:t>Parallel Computer Architectures (EEC 171)</w:t>
      </w:r>
    </w:p>
    <w:p w14:paraId="4C826ADD" w14:textId="77777777" w:rsidR="00EE7655" w:rsidRDefault="00773B35" w:rsidP="00EE7655">
      <w:pPr>
        <w:pStyle w:val="ListParagraph"/>
      </w:pPr>
      <w:r w:rsidRPr="009560D7">
        <w:t>Probabilistic Analysis (EEC 161)</w:t>
      </w:r>
    </w:p>
    <w:p w14:paraId="424A7DDF" w14:textId="77777777" w:rsidR="00773B35" w:rsidRPr="009560D7" w:rsidRDefault="00773B35" w:rsidP="00EE7655">
      <w:pPr>
        <w:pStyle w:val="ListParagraph"/>
      </w:pPr>
      <w:r w:rsidRPr="009560D7">
        <w:t>Signals &amp; Systems (EEC 150A)</w:t>
      </w:r>
    </w:p>
    <w:p w14:paraId="3ECBA8D5" w14:textId="77777777"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CDA8F" w14:textId="77777777" w:rsidR="00F93EED" w:rsidRDefault="00F93EED">
      <w:pPr>
        <w:spacing w:line="240" w:lineRule="auto"/>
      </w:pPr>
      <w:r>
        <w:separator/>
      </w:r>
    </w:p>
    <w:p w14:paraId="62A96A5A" w14:textId="77777777" w:rsidR="00F93EED" w:rsidRDefault="00F93EED"/>
  </w:endnote>
  <w:endnote w:type="continuationSeparator" w:id="0">
    <w:p w14:paraId="7EDC18FF" w14:textId="77777777" w:rsidR="00F93EED" w:rsidRDefault="00F93EED">
      <w:pPr>
        <w:spacing w:line="240" w:lineRule="auto"/>
      </w:pPr>
      <w:r>
        <w:continuationSeparator/>
      </w:r>
    </w:p>
    <w:p w14:paraId="5CB7E2C6" w14:textId="77777777" w:rsidR="00F93EED" w:rsidRDefault="00F93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5146F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D17D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DFDB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C48C" w14:textId="77777777" w:rsidR="00F93EED" w:rsidRDefault="00F93EED">
      <w:pPr>
        <w:spacing w:line="240" w:lineRule="auto"/>
      </w:pPr>
      <w:r>
        <w:separator/>
      </w:r>
    </w:p>
    <w:p w14:paraId="0179FDD7" w14:textId="77777777" w:rsidR="00F93EED" w:rsidRDefault="00F93EED"/>
  </w:footnote>
  <w:footnote w:type="continuationSeparator" w:id="0">
    <w:p w14:paraId="1DBC8E46" w14:textId="77777777" w:rsidR="00F93EED" w:rsidRDefault="00F93EED">
      <w:pPr>
        <w:spacing w:line="240" w:lineRule="auto"/>
      </w:pPr>
      <w:r>
        <w:continuationSeparator/>
      </w:r>
    </w:p>
    <w:p w14:paraId="65AADD28" w14:textId="77777777" w:rsidR="00F93EED" w:rsidRDefault="00F93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EB99" w14:textId="77777777" w:rsidR="00332342" w:rsidRDefault="00332342">
    <w:pPr>
      <w:pStyle w:val="Header"/>
    </w:pPr>
  </w:p>
  <w:p w14:paraId="2AE31C75" w14:textId="77777777" w:rsidR="00EC4136" w:rsidRDefault="00EC41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A7037" w14:textId="77777777" w:rsidR="00351293" w:rsidRDefault="00F93EED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14:paraId="26FFB0BE" w14:textId="77777777" w:rsidR="00EC4136" w:rsidRDefault="00EC41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DC20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0E74E5"/>
    <w:rsid w:val="00115D44"/>
    <w:rsid w:val="0012000A"/>
    <w:rsid w:val="001219C5"/>
    <w:rsid w:val="001366D7"/>
    <w:rsid w:val="00146D95"/>
    <w:rsid w:val="00164D0C"/>
    <w:rsid w:val="001A6C66"/>
    <w:rsid w:val="001D5F7A"/>
    <w:rsid w:val="001E6FD8"/>
    <w:rsid w:val="00204F47"/>
    <w:rsid w:val="00216E4A"/>
    <w:rsid w:val="00240547"/>
    <w:rsid w:val="00244059"/>
    <w:rsid w:val="002465C0"/>
    <w:rsid w:val="00253618"/>
    <w:rsid w:val="002636C4"/>
    <w:rsid w:val="0029053E"/>
    <w:rsid w:val="00293D83"/>
    <w:rsid w:val="002A647A"/>
    <w:rsid w:val="002B2D14"/>
    <w:rsid w:val="002B5F6F"/>
    <w:rsid w:val="002B7DC0"/>
    <w:rsid w:val="002F3A06"/>
    <w:rsid w:val="00306182"/>
    <w:rsid w:val="00332342"/>
    <w:rsid w:val="00332DF2"/>
    <w:rsid w:val="003466EC"/>
    <w:rsid w:val="00351293"/>
    <w:rsid w:val="00351572"/>
    <w:rsid w:val="003816E6"/>
    <w:rsid w:val="00384969"/>
    <w:rsid w:val="00386D51"/>
    <w:rsid w:val="00394CA0"/>
    <w:rsid w:val="003C41DF"/>
    <w:rsid w:val="003C6F5B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2FE3"/>
    <w:rsid w:val="0051752D"/>
    <w:rsid w:val="005370C9"/>
    <w:rsid w:val="0055165A"/>
    <w:rsid w:val="005B5E8B"/>
    <w:rsid w:val="005E4EC0"/>
    <w:rsid w:val="00615560"/>
    <w:rsid w:val="006157A9"/>
    <w:rsid w:val="006243F7"/>
    <w:rsid w:val="00635FB3"/>
    <w:rsid w:val="006378B9"/>
    <w:rsid w:val="006524FB"/>
    <w:rsid w:val="006768B9"/>
    <w:rsid w:val="0069335F"/>
    <w:rsid w:val="006B640C"/>
    <w:rsid w:val="006D3943"/>
    <w:rsid w:val="006D670D"/>
    <w:rsid w:val="00735349"/>
    <w:rsid w:val="00740ED8"/>
    <w:rsid w:val="00771A89"/>
    <w:rsid w:val="00773B35"/>
    <w:rsid w:val="00774802"/>
    <w:rsid w:val="00781128"/>
    <w:rsid w:val="00783B55"/>
    <w:rsid w:val="007949BC"/>
    <w:rsid w:val="00797A27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15E44"/>
    <w:rsid w:val="00936881"/>
    <w:rsid w:val="009560D7"/>
    <w:rsid w:val="0096494E"/>
    <w:rsid w:val="00982288"/>
    <w:rsid w:val="00992C80"/>
    <w:rsid w:val="009A0F11"/>
    <w:rsid w:val="009B1D4A"/>
    <w:rsid w:val="00A53E19"/>
    <w:rsid w:val="00A664CB"/>
    <w:rsid w:val="00AD1A70"/>
    <w:rsid w:val="00B01C3B"/>
    <w:rsid w:val="00B02957"/>
    <w:rsid w:val="00B226DE"/>
    <w:rsid w:val="00B42989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A6B3E"/>
    <w:rsid w:val="00DD0AB3"/>
    <w:rsid w:val="00DD57A4"/>
    <w:rsid w:val="00E03184"/>
    <w:rsid w:val="00E379FD"/>
    <w:rsid w:val="00EC4136"/>
    <w:rsid w:val="00EE4050"/>
    <w:rsid w:val="00EE51CC"/>
    <w:rsid w:val="00EE7655"/>
    <w:rsid w:val="00EF31B1"/>
    <w:rsid w:val="00F67425"/>
    <w:rsid w:val="00F735D1"/>
    <w:rsid w:val="00F80AB4"/>
    <w:rsid w:val="00F93EED"/>
    <w:rsid w:val="00FA6E7C"/>
    <w:rsid w:val="00FD3317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5C8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8D46BF" w:rsidRDefault="00F97A8E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8D46BF" w:rsidRDefault="00F97A8E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8D46BF" w:rsidRDefault="00F97A8E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8D46BF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8D46BF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8D46BF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8D46BF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8D46BF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8D46BF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8D46BF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8D46BF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8D46BF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8D46BF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8D46BF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8D46BF" w:rsidRDefault="005F7772" w:rsidP="005F7772">
          <w:pPr>
            <w:pStyle w:val="F85C673152BF3E45896A5400340D6263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5F7772"/>
    <w:rsid w:val="008378B9"/>
    <w:rsid w:val="008D46BF"/>
    <w:rsid w:val="00F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3CC64CDB9DAD5A4691D30CB9EEF60A25">
    <w:name w:val="3CC64CDB9DAD5A4691D30CB9EEF60A25"/>
  </w:style>
  <w:style w:type="paragraph" w:customStyle="1" w:styleId="1C9198357FA39744818D906A586CB500">
    <w:name w:val="1C9198357FA39744818D906A586CB500"/>
  </w:style>
  <w:style w:type="paragraph" w:customStyle="1" w:styleId="D61F1B47B750214486959167BCE6A9CC">
    <w:name w:val="D61F1B47B750214486959167BCE6A9CC"/>
  </w:style>
  <w:style w:type="paragraph" w:customStyle="1" w:styleId="D1CB3DFD8F05194AB2C5284986B2DB21">
    <w:name w:val="D1CB3DFD8F05194AB2C5284986B2DB21"/>
  </w:style>
  <w:style w:type="paragraph" w:customStyle="1" w:styleId="03E19768FD8FBF43A2FF085D227C9FCE">
    <w:name w:val="03E19768FD8FBF43A2FF085D227C9FCE"/>
  </w:style>
  <w:style w:type="paragraph" w:customStyle="1" w:styleId="AFE0114ECA6C814CA5CF7D29E3D3EEEF">
    <w:name w:val="AFE0114ECA6C814CA5CF7D29E3D3EEEF"/>
  </w:style>
  <w:style w:type="paragraph" w:customStyle="1" w:styleId="42A0B5F528C253418B3C9A0CA0B7B4C0">
    <w:name w:val="42A0B5F528C253418B3C9A0CA0B7B4C0"/>
  </w:style>
  <w:style w:type="paragraph" w:customStyle="1" w:styleId="8F41049BE11B9946B8829ECDDDB695E1">
    <w:name w:val="8F41049BE11B9946B8829ECDDDB695E1"/>
  </w:style>
  <w:style w:type="paragraph" w:customStyle="1" w:styleId="5E32CFC2F8EFC444B33EC24B471BB24E">
    <w:name w:val="5E32CFC2F8EFC444B33EC24B471BB24E"/>
  </w:style>
  <w:style w:type="paragraph" w:customStyle="1" w:styleId="CD56B550DBD09A468CB66443A17747AF">
    <w:name w:val="CD56B550DBD09A468CB66443A17747AF"/>
  </w:style>
  <w:style w:type="paragraph" w:customStyle="1" w:styleId="DA3707357E53594681A6EA3AF2272EC3">
    <w:name w:val="DA3707357E53594681A6EA3AF2272EC3"/>
  </w:style>
  <w:style w:type="paragraph" w:customStyle="1" w:styleId="286EEA26E7612A4DB7F5F03789232182">
    <w:name w:val="286EEA26E7612A4DB7F5F03789232182"/>
  </w:style>
  <w:style w:type="paragraph" w:customStyle="1" w:styleId="0F12BBB1E7302D4FB41D7717D47E7520">
    <w:name w:val="0F12BBB1E7302D4FB41D7717D47E7520"/>
  </w:style>
  <w:style w:type="paragraph" w:customStyle="1" w:styleId="F5C69175F548CD4FBEB2D66D7450DE63">
    <w:name w:val="F5C69175F548CD4FBEB2D66D7450DE63"/>
  </w:style>
  <w:style w:type="paragraph" w:customStyle="1" w:styleId="6D3076DC646A9F4EA49E2668728DD743">
    <w:name w:val="6D3076DC646A9F4EA49E2668728DD743"/>
  </w:style>
  <w:style w:type="paragraph" w:customStyle="1" w:styleId="080B874A59A25B43966B07EB8569C90E">
    <w:name w:val="080B874A59A25B43966B07EB8569C90E"/>
  </w:style>
  <w:style w:type="paragraph" w:customStyle="1" w:styleId="30127E779152354BA3F80951A38FFF6F">
    <w:name w:val="30127E779152354BA3F80951A38FFF6F"/>
  </w:style>
  <w:style w:type="paragraph" w:customStyle="1" w:styleId="80623B6DCC2325479723288B85758930">
    <w:name w:val="80623B6DCC2325479723288B85758930"/>
  </w:style>
  <w:style w:type="paragraph" w:customStyle="1" w:styleId="D80680964463E346A1D486159CE77B09">
    <w:name w:val="D80680964463E346A1D486159CE77B09"/>
  </w:style>
  <w:style w:type="paragraph" w:customStyle="1" w:styleId="3A471BC88F6F6046920453154E6598AC">
    <w:name w:val="3A471BC88F6F6046920453154E6598AC"/>
  </w:style>
  <w:style w:type="paragraph" w:customStyle="1" w:styleId="3A247F469B16D143965A547115ABE435">
    <w:name w:val="3A247F469B16D143965A547115ABE435"/>
  </w:style>
  <w:style w:type="paragraph" w:customStyle="1" w:styleId="F807C160E9B13A44B2D260F3CB15F83C">
    <w:name w:val="F807C160E9B13A44B2D260F3CB15F83C"/>
  </w:style>
  <w:style w:type="paragraph" w:customStyle="1" w:styleId="3E7916B1A0F8BB48B05D598D683ACBD0">
    <w:name w:val="3E7916B1A0F8BB48B05D598D683ACBD0"/>
  </w:style>
  <w:style w:type="paragraph" w:customStyle="1" w:styleId="EB792EB24C6D72439B5608490BD62738">
    <w:name w:val="EB792EB24C6D72439B5608490BD62738"/>
  </w:style>
  <w:style w:type="paragraph" w:customStyle="1" w:styleId="5560415BBB327F43B838F3B40CC9EEDA">
    <w:name w:val="5560415BBB327F43B838F3B40CC9EEDA"/>
  </w:style>
  <w:style w:type="paragraph" w:customStyle="1" w:styleId="09C019C103B17244A690D35F0DCDD487">
    <w:name w:val="09C019C103B17244A690D35F0DCDD487"/>
  </w:style>
  <w:style w:type="paragraph" w:customStyle="1" w:styleId="F81BC38D96B779498EB2DD961EAA95B5">
    <w:name w:val="F81BC38D96B779498EB2DD961EAA95B5"/>
  </w:style>
  <w:style w:type="paragraph" w:customStyle="1" w:styleId="4B2085E307E88142B1BB51D0FE00C488">
    <w:name w:val="4B2085E307E88142B1BB51D0FE00C488"/>
  </w:style>
  <w:style w:type="paragraph" w:customStyle="1" w:styleId="1B627191E711DD4C96DB1EA52FEEFCE3">
    <w:name w:val="1B627191E711DD4C96DB1EA52FEEFCE3"/>
  </w:style>
  <w:style w:type="paragraph" w:customStyle="1" w:styleId="4C0AB825B3DABB4A867BFFADA584AA2C">
    <w:name w:val="4C0AB825B3DABB4A867BFFADA584AA2C"/>
  </w:style>
  <w:style w:type="paragraph" w:customStyle="1" w:styleId="C9229DBEA5C0A948BCD5DB19BCCECBBE">
    <w:name w:val="C9229DBEA5C0A948BCD5DB19BCCECBBE"/>
  </w:style>
  <w:style w:type="paragraph" w:customStyle="1" w:styleId="EBF9C23C20F74D48854BCCB3FCB925A3">
    <w:name w:val="EBF9C23C20F74D48854BCCB3FCB925A3"/>
  </w:style>
  <w:style w:type="paragraph" w:customStyle="1" w:styleId="2DC9A5A02EBDFF499794C22982D1612A">
    <w:name w:val="2DC9A5A02EBDFF499794C22982D1612A"/>
  </w:style>
  <w:style w:type="paragraph" w:customStyle="1" w:styleId="3B89416A8D746440B25268024EFA7393">
    <w:name w:val="3B89416A8D746440B25268024EFA7393"/>
  </w:style>
  <w:style w:type="paragraph" w:customStyle="1" w:styleId="6355DA3F0E1DBE40BFE1B046DD83D0DA">
    <w:name w:val="6355DA3F0E1DBE40BFE1B046DD83D0DA"/>
  </w:style>
  <w:style w:type="paragraph" w:customStyle="1" w:styleId="3E27E70F6834F34B875433B8EBF671E4">
    <w:name w:val="3E27E70F6834F34B875433B8EBF671E4"/>
  </w:style>
  <w:style w:type="paragraph" w:customStyle="1" w:styleId="ED7598BC06814A499076052CCA0AEF9C">
    <w:name w:val="ED7598BC06814A499076052CCA0AEF9C"/>
  </w:style>
  <w:style w:type="paragraph" w:customStyle="1" w:styleId="6B7D8C1E445ECD4C954E9F1DEDFB60F7">
    <w:name w:val="6B7D8C1E445ECD4C954E9F1DEDFB60F7"/>
  </w:style>
  <w:style w:type="paragraph" w:customStyle="1" w:styleId="6E3EFE627F78E140A986C42DFC5FBB97">
    <w:name w:val="6E3EFE627F78E140A986C42DFC5FBB97"/>
  </w:style>
  <w:style w:type="paragraph" w:customStyle="1" w:styleId="538D8CFFECFE2444B6A8C6903F41B83F">
    <w:name w:val="538D8CFFECFE2444B6A8C6903F41B83F"/>
  </w:style>
  <w:style w:type="paragraph" w:customStyle="1" w:styleId="3A7F8429064CFF498E3C2E7FF19E4C0A">
    <w:name w:val="3A7F8429064CFF498E3C2E7FF19E4C0A"/>
  </w:style>
  <w:style w:type="paragraph" w:customStyle="1" w:styleId="E418BC110BBE03488D20A9174121376B">
    <w:name w:val="E418BC110BBE03488D20A9174121376B"/>
  </w:style>
  <w:style w:type="paragraph" w:customStyle="1" w:styleId="755D874AF668F44E803151A7A6A87E4C">
    <w:name w:val="755D874AF668F44E803151A7A6A87E4C"/>
  </w:style>
  <w:style w:type="paragraph" w:customStyle="1" w:styleId="018941EEB33F0648A5AB425CBDFCC561">
    <w:name w:val="018941EEB33F0648A5AB425CBDFCC561"/>
  </w:style>
  <w:style w:type="paragraph" w:customStyle="1" w:styleId="E558F9B9CB2BD44E810D184A4ABAA150">
    <w:name w:val="E558F9B9CB2BD44E810D184A4ABAA150"/>
  </w:style>
  <w:style w:type="paragraph" w:customStyle="1" w:styleId="923FA1833542674DBF0FFF5785DE148E">
    <w:name w:val="923FA1833542674DBF0FFF5785DE148E"/>
  </w:style>
  <w:style w:type="paragraph" w:customStyle="1" w:styleId="E0DDD4A41C1F0F4F8496CED864FB9706">
    <w:name w:val="E0DDD4A41C1F0F4F8496CED864FB9706"/>
  </w:style>
  <w:style w:type="paragraph" w:customStyle="1" w:styleId="4ABAE68865D2A345A4FB35C80632E7E2">
    <w:name w:val="4ABAE68865D2A345A4FB35C80632E7E2"/>
  </w:style>
  <w:style w:type="paragraph" w:customStyle="1" w:styleId="B49E83A992A0C2488DA919010164658C">
    <w:name w:val="B49E83A992A0C2488DA919010164658C"/>
  </w:style>
  <w:style w:type="paragraph" w:customStyle="1" w:styleId="7D83EBBDC4E2984EB63A2CF41FD6025D">
    <w:name w:val="7D83EBBDC4E2984EB63A2CF41FD6025D"/>
  </w:style>
  <w:style w:type="paragraph" w:customStyle="1" w:styleId="43F2B5A6A2E27140AA5A395B429F247F">
    <w:name w:val="43F2B5A6A2E27140AA5A395B429F247F"/>
  </w:style>
  <w:style w:type="paragraph" w:customStyle="1" w:styleId="B84D88F8F227C9469CF69FD7362106EE">
    <w:name w:val="B84D88F8F227C9469CF69FD7362106EE"/>
  </w:style>
  <w:style w:type="paragraph" w:customStyle="1" w:styleId="CEB11AD5DCAD784F96DBEB0D8847C387">
    <w:name w:val="CEB11AD5DCAD784F96DBEB0D8847C387"/>
  </w:style>
  <w:style w:type="paragraph" w:customStyle="1" w:styleId="113CE53B53FDC24E937793A601399FA9">
    <w:name w:val="113CE53B53FDC24E937793A601399FA9"/>
  </w:style>
  <w:style w:type="paragraph" w:customStyle="1" w:styleId="7582D928DF754441B865C6B6BE0DA643">
    <w:name w:val="7582D928DF754441B865C6B6BE0DA643"/>
  </w:style>
  <w:style w:type="paragraph" w:customStyle="1" w:styleId="499832CA7CAFF2498E8A79D67AF52DD4">
    <w:name w:val="499832CA7CAFF2498E8A79D67AF52DD4"/>
  </w:style>
  <w:style w:type="paragraph" w:customStyle="1" w:styleId="B782220B74D04846ADBAA408FC91E565">
    <w:name w:val="B782220B74D04846ADBAA408FC91E565"/>
  </w:style>
  <w:style w:type="paragraph" w:customStyle="1" w:styleId="9B2DBEB1FAA4104AB01B30EFECA43113">
    <w:name w:val="9B2DBEB1FAA4104AB01B30EFECA43113"/>
  </w:style>
  <w:style w:type="paragraph" w:customStyle="1" w:styleId="74DE0631A8A8ED4391997DD4DE361066">
    <w:name w:val="74DE0631A8A8ED4391997DD4DE361066"/>
  </w:style>
  <w:style w:type="paragraph" w:customStyle="1" w:styleId="1086DBFAD0666A408258F52DE2C217E8">
    <w:name w:val="1086DBFAD0666A408258F52DE2C217E8"/>
  </w:style>
  <w:style w:type="paragraph" w:customStyle="1" w:styleId="82ABD7603D02E14FBDD5BAE28FD5E8D9">
    <w:name w:val="82ABD7603D02E14FBDD5BAE28FD5E8D9"/>
  </w:style>
  <w:style w:type="paragraph" w:customStyle="1" w:styleId="4C7E26F0C83AB840B092779B450A4EB0">
    <w:name w:val="4C7E26F0C83AB840B092779B450A4EB0"/>
  </w:style>
  <w:style w:type="paragraph" w:customStyle="1" w:styleId="E4FB65982A1FA841AFDE8EA4467F884B">
    <w:name w:val="E4FB65982A1FA841AFDE8EA4467F884B"/>
  </w:style>
  <w:style w:type="paragraph" w:customStyle="1" w:styleId="BD067B9FEBC56D4887863F115A5DD57A">
    <w:name w:val="BD067B9FEBC56D4887863F115A5DD57A"/>
  </w:style>
  <w:style w:type="paragraph" w:customStyle="1" w:styleId="4967CC62D0A9F846A148D276197168BC">
    <w:name w:val="4967CC62D0A9F846A148D276197168BC"/>
  </w:style>
  <w:style w:type="paragraph" w:customStyle="1" w:styleId="E4081D565A23CE4B9D3D7B8414130377">
    <w:name w:val="E4081D565A23CE4B9D3D7B8414130377"/>
  </w:style>
  <w:style w:type="paragraph" w:customStyle="1" w:styleId="384C835B9022754492B7F04C88EC2EBA">
    <w:name w:val="384C835B9022754492B7F04C88EC2EBA"/>
  </w:style>
  <w:style w:type="paragraph" w:customStyle="1" w:styleId="12A64F00A004CF4EA4CD85D6BCC45244">
    <w:name w:val="12A64F00A004CF4EA4CD85D6BCC45244"/>
  </w:style>
  <w:style w:type="paragraph" w:customStyle="1" w:styleId="720BAE79E5AF92469E0E9DD5557B3A9E">
    <w:name w:val="720BAE79E5AF92469E0E9DD5557B3A9E"/>
  </w:style>
  <w:style w:type="paragraph" w:customStyle="1" w:styleId="C7850F90328215499E7E9A324DA0C466">
    <w:name w:val="C7850F90328215499E7E9A324DA0C466"/>
  </w:style>
  <w:style w:type="paragraph" w:customStyle="1" w:styleId="196345C641F9CB4C81EE63482F69D314">
    <w:name w:val="196345C641F9CB4C81EE63482F69D314"/>
  </w:style>
  <w:style w:type="paragraph" w:customStyle="1" w:styleId="4DB34E9D2D04384F91AB44FC1CE50AF3">
    <w:name w:val="4DB34E9D2D04384F91AB44FC1CE50AF3"/>
  </w:style>
  <w:style w:type="paragraph" w:customStyle="1" w:styleId="876C5D776A72084797499FCD82BD1FF3">
    <w:name w:val="876C5D776A72084797499FCD82BD1FF3"/>
  </w:style>
  <w:style w:type="paragraph" w:customStyle="1" w:styleId="473ADE529BAE474BBDC229D704969FA5">
    <w:name w:val="473ADE529BAE474BBDC229D704969FA5"/>
  </w:style>
  <w:style w:type="paragraph" w:customStyle="1" w:styleId="4C018917855DC74FB77CC6B91F24D435">
    <w:name w:val="4C018917855DC74FB77CC6B91F24D435"/>
  </w:style>
  <w:style w:type="paragraph" w:customStyle="1" w:styleId="12FBE025B83B334A91F7B1AD14649FAB">
    <w:name w:val="12FBE025B83B334A91F7B1AD14649FAB"/>
  </w:style>
  <w:style w:type="paragraph" w:customStyle="1" w:styleId="3F3563FF16C8A34897D3986E1A34E52B">
    <w:name w:val="3F3563FF16C8A34897D3986E1A34E52B"/>
  </w:style>
  <w:style w:type="paragraph" w:customStyle="1" w:styleId="3B2D873E6571DC4F8AD8EFA713141190">
    <w:name w:val="3B2D873E6571DC4F8AD8EFA713141190"/>
  </w:style>
  <w:style w:type="paragraph" w:customStyle="1" w:styleId="5FE879573E280C43B0DAC7692D627303">
    <w:name w:val="5FE879573E280C43B0DAC7692D627303"/>
  </w:style>
  <w:style w:type="paragraph" w:customStyle="1" w:styleId="FBDB206CFA59AA4D9E5782E6F770E3EC">
    <w:name w:val="FBDB206CFA59AA4D9E5782E6F770E3EC"/>
  </w:style>
  <w:style w:type="paragraph" w:customStyle="1" w:styleId="3F766FC6FD99C44EA824EAE2571BFFC5">
    <w:name w:val="3F766FC6FD99C44EA824EAE2571BFFC5"/>
  </w:style>
  <w:style w:type="paragraph" w:customStyle="1" w:styleId="7E91BD562FF5554DBDE95E5F7A413A2A">
    <w:name w:val="7E91BD562FF5554DBDE95E5F7A413A2A"/>
  </w:style>
  <w:style w:type="paragraph" w:customStyle="1" w:styleId="ACD76981CF46864D82069B1213802E7D">
    <w:name w:val="ACD76981CF46864D82069B1213802E7D"/>
  </w:style>
  <w:style w:type="paragraph" w:customStyle="1" w:styleId="3E40D6C2E6BE1F449FE13A33136184E7">
    <w:name w:val="3E40D6C2E6BE1F449FE13A33136184E7"/>
  </w:style>
  <w:style w:type="paragraph" w:customStyle="1" w:styleId="8526482707B1C640B2C1034242598C56">
    <w:name w:val="8526482707B1C640B2C1034242598C56"/>
  </w:style>
  <w:style w:type="paragraph" w:customStyle="1" w:styleId="4E1B6F269E853D48B4C1EEE7B465D1F2">
    <w:name w:val="4E1B6F269E853D48B4C1EEE7B465D1F2"/>
  </w:style>
  <w:style w:type="paragraph" w:customStyle="1" w:styleId="2E510CB7CC20604ABA1E73799231D718">
    <w:name w:val="2E510CB7CC20604ABA1E73799231D718"/>
  </w:style>
  <w:style w:type="paragraph" w:customStyle="1" w:styleId="FA2DD90288674F45B22EF582A00CDA99">
    <w:name w:val="FA2DD90288674F45B22EF582A00CDA99"/>
  </w:style>
  <w:style w:type="paragraph" w:customStyle="1" w:styleId="FC3C265F7E508F4BB4661725A99DD0F0">
    <w:name w:val="FC3C265F7E508F4BB4661725A99DD0F0"/>
  </w:style>
  <w:style w:type="paragraph" w:customStyle="1" w:styleId="451DAAF0C468BD4A9A2648374584D669">
    <w:name w:val="451DAAF0C468BD4A9A2648374584D669"/>
  </w:style>
  <w:style w:type="paragraph" w:customStyle="1" w:styleId="FD7D8CDF95FC024B96E74361936C7B77">
    <w:name w:val="FD7D8CDF95FC024B96E74361936C7B77"/>
  </w:style>
  <w:style w:type="paragraph" w:customStyle="1" w:styleId="7F2C6B694B9D534992A55D9411B48F05">
    <w:name w:val="7F2C6B694B9D534992A55D9411B48F05"/>
    <w:rsid w:val="005F7772"/>
  </w:style>
  <w:style w:type="paragraph" w:customStyle="1" w:styleId="DA3FA3F53701704095348E9377B0CCB9">
    <w:name w:val="DA3FA3F53701704095348E9377B0CCB9"/>
    <w:rsid w:val="005F7772"/>
  </w:style>
  <w:style w:type="paragraph" w:customStyle="1" w:styleId="A22E976996B1134E93EFD8E8738EDF95">
    <w:name w:val="A22E976996B1134E93EFD8E8738EDF95"/>
    <w:rsid w:val="005F7772"/>
  </w:style>
  <w:style w:type="paragraph" w:customStyle="1" w:styleId="1A8B621D79EA1545B662D4D050EAF77B">
    <w:name w:val="1A8B621D79EA1545B662D4D050EAF77B"/>
    <w:rsid w:val="005F7772"/>
  </w:style>
  <w:style w:type="paragraph" w:customStyle="1" w:styleId="FEFBC07BA334614694D9310A68B9683C">
    <w:name w:val="FEFBC07BA334614694D9310A68B9683C"/>
    <w:rsid w:val="005F7772"/>
  </w:style>
  <w:style w:type="paragraph" w:customStyle="1" w:styleId="AEDE2BD30E158D49B6BA65827ED41525">
    <w:name w:val="AEDE2BD30E158D49B6BA65827ED41525"/>
    <w:rsid w:val="005F7772"/>
  </w:style>
  <w:style w:type="paragraph" w:customStyle="1" w:styleId="CD98CBE7683A0540A43B689F1FB43958">
    <w:name w:val="CD98CBE7683A0540A43B689F1FB43958"/>
    <w:rsid w:val="005F7772"/>
  </w:style>
  <w:style w:type="paragraph" w:customStyle="1" w:styleId="3A049FDB49A53F46BD09A389F6A09AF0">
    <w:name w:val="3A049FDB49A53F46BD09A389F6A09AF0"/>
    <w:rsid w:val="005F7772"/>
  </w:style>
  <w:style w:type="paragraph" w:customStyle="1" w:styleId="B8FC6E9D679C9F4786C8CF92D80A1ABF">
    <w:name w:val="B8FC6E9D679C9F4786C8CF92D80A1ABF"/>
    <w:rsid w:val="005F7772"/>
  </w:style>
  <w:style w:type="paragraph" w:customStyle="1" w:styleId="54E304E48E53D14CA039420CDB7B1A3D">
    <w:name w:val="54E304E48E53D14CA039420CDB7B1A3D"/>
    <w:rsid w:val="005F7772"/>
  </w:style>
  <w:style w:type="paragraph" w:customStyle="1" w:styleId="DB1498291C728F4991F0280A4ED4DFE8">
    <w:name w:val="DB1498291C728F4991F0280A4ED4DFE8"/>
    <w:rsid w:val="005F7772"/>
  </w:style>
  <w:style w:type="paragraph" w:customStyle="1" w:styleId="26736F8759E375418344353BD950D276">
    <w:name w:val="26736F8759E375418344353BD950D276"/>
    <w:rsid w:val="005F7772"/>
  </w:style>
  <w:style w:type="paragraph" w:customStyle="1" w:styleId="37F00DFACDF2994A81C45904EEF98E54">
    <w:name w:val="37F00DFACDF2994A81C45904EEF98E54"/>
    <w:rsid w:val="005F7772"/>
  </w:style>
  <w:style w:type="paragraph" w:customStyle="1" w:styleId="F3B473458C02CF48961AF032217BACB4">
    <w:name w:val="F3B473458C02CF48961AF032217BACB4"/>
    <w:rsid w:val="005F7772"/>
  </w:style>
  <w:style w:type="paragraph" w:customStyle="1" w:styleId="B4D0CB77077EE3409C6C109F034F26D9">
    <w:name w:val="B4D0CB77077EE3409C6C109F034F26D9"/>
    <w:rsid w:val="005F7772"/>
  </w:style>
  <w:style w:type="paragraph" w:customStyle="1" w:styleId="4BCF84BB3D10F44189CE9421BA11D17A">
    <w:name w:val="4BCF84BB3D10F44189CE9421BA11D17A"/>
    <w:rsid w:val="005F7772"/>
  </w:style>
  <w:style w:type="paragraph" w:customStyle="1" w:styleId="7D97CBCC60236046887B60629DFA20B7">
    <w:name w:val="7D97CBCC60236046887B60629DFA20B7"/>
    <w:rsid w:val="005F7772"/>
  </w:style>
  <w:style w:type="paragraph" w:customStyle="1" w:styleId="32D80AD9F1B3C54B85DAB34AD982CF19">
    <w:name w:val="32D80AD9F1B3C54B85DAB34AD982CF19"/>
    <w:rsid w:val="005F7772"/>
  </w:style>
  <w:style w:type="paragraph" w:customStyle="1" w:styleId="667FF986E783534287C7BC38DC5C1564">
    <w:name w:val="667FF986E783534287C7BC38DC5C1564"/>
    <w:rsid w:val="005F7772"/>
  </w:style>
  <w:style w:type="paragraph" w:customStyle="1" w:styleId="B1B03310F8A05049BC37778F2F6BE254">
    <w:name w:val="B1B03310F8A05049BC37778F2F6BE254"/>
    <w:rsid w:val="005F7772"/>
  </w:style>
  <w:style w:type="paragraph" w:customStyle="1" w:styleId="070444050523F64E8BB63002B0A96570">
    <w:name w:val="070444050523F64E8BB63002B0A96570"/>
    <w:rsid w:val="005F7772"/>
  </w:style>
  <w:style w:type="paragraph" w:customStyle="1" w:styleId="83AE857F9C13F84383CF48AB32818BA8">
    <w:name w:val="83AE857F9C13F84383CF48AB32818BA8"/>
    <w:rsid w:val="005F7772"/>
  </w:style>
  <w:style w:type="paragraph" w:customStyle="1" w:styleId="89E012030137FA43BF1C9FE5914E2BC0">
    <w:name w:val="89E012030137FA43BF1C9FE5914E2BC0"/>
    <w:rsid w:val="005F7772"/>
  </w:style>
  <w:style w:type="paragraph" w:customStyle="1" w:styleId="EBD13E251E622D479FBEFFA79BDE65FF">
    <w:name w:val="EBD13E251E622D479FBEFFA79BDE65FF"/>
    <w:rsid w:val="005F7772"/>
  </w:style>
  <w:style w:type="paragraph" w:customStyle="1" w:styleId="FCA9520C8F8E8E49B4007CE57858FBB6">
    <w:name w:val="FCA9520C8F8E8E49B4007CE57858FBB6"/>
    <w:rsid w:val="005F7772"/>
  </w:style>
  <w:style w:type="paragraph" w:customStyle="1" w:styleId="1817088A5D59444CAB5BADBDEA3E6B6D">
    <w:name w:val="1817088A5D59444CAB5BADBDEA3E6B6D"/>
    <w:rsid w:val="005F7772"/>
  </w:style>
  <w:style w:type="paragraph" w:customStyle="1" w:styleId="53F8E72F19D950429ABACC5C2919825A">
    <w:name w:val="53F8E72F19D950429ABACC5C2919825A"/>
    <w:rsid w:val="005F7772"/>
  </w:style>
  <w:style w:type="paragraph" w:customStyle="1" w:styleId="E8141775738BF940A9FE5BE96909D65B">
    <w:name w:val="E8141775738BF940A9FE5BE96909D65B"/>
    <w:rsid w:val="005F7772"/>
  </w:style>
  <w:style w:type="paragraph" w:customStyle="1" w:styleId="7EF48FC8F666F7498B0A821C6D632D7D">
    <w:name w:val="7EF48FC8F666F7498B0A821C6D632D7D"/>
    <w:rsid w:val="005F7772"/>
  </w:style>
  <w:style w:type="paragraph" w:customStyle="1" w:styleId="6867E061D2D8914FB29A1BFFE6CBE9E5">
    <w:name w:val="6867E061D2D8914FB29A1BFFE6CBE9E5"/>
    <w:rsid w:val="005F7772"/>
  </w:style>
  <w:style w:type="paragraph" w:customStyle="1" w:styleId="94371EF057E7FE4F9BC9FE47469F4AE0">
    <w:name w:val="94371EF057E7FE4F9BC9FE47469F4AE0"/>
    <w:rsid w:val="005F7772"/>
  </w:style>
  <w:style w:type="paragraph" w:customStyle="1" w:styleId="24A77912FDDE10429026F757C5E507D5">
    <w:name w:val="24A77912FDDE10429026F757C5E507D5"/>
    <w:rsid w:val="005F7772"/>
  </w:style>
  <w:style w:type="paragraph" w:customStyle="1" w:styleId="FFA8066D04DDE946AFAA8281143AF9CE">
    <w:name w:val="FFA8066D04DDE946AFAA8281143AF9CE"/>
    <w:rsid w:val="005F7772"/>
  </w:style>
  <w:style w:type="paragraph" w:customStyle="1" w:styleId="1FB8870547A802459984D5C11357788F">
    <w:name w:val="1FB8870547A802459984D5C11357788F"/>
    <w:rsid w:val="005F7772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93E0A890F7BF8843A5FCB803EB111AE8">
    <w:name w:val="93E0A890F7BF8843A5FCB803EB111AE8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62FC0956257DD14C979C01EA6E6FA980">
    <w:name w:val="62FC0956257DD14C979C01EA6E6FA980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83729D3AB34C51458EFEF8674BA47B91">
    <w:name w:val="83729D3AB34C51458EFEF8674BA47B91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6CEA76D2CBD98E4591A6C506565B519C">
    <w:name w:val="6CEA76D2CBD98E4591A6C506565B519C"/>
    <w:rsid w:val="005F7772"/>
  </w:style>
  <w:style w:type="paragraph" w:customStyle="1" w:styleId="B154819D84E6864A8DF52A4FC1263280">
    <w:name w:val="B154819D84E6864A8DF52A4FC1263280"/>
    <w:rsid w:val="005F7772"/>
  </w:style>
  <w:style w:type="paragraph" w:customStyle="1" w:styleId="54685647D3A02843B9FBF47449C5F4A8">
    <w:name w:val="54685647D3A02843B9FBF47449C5F4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1D4F40A9302C6848B530F6F91E7C5D60">
    <w:name w:val="1D4F40A9302C6848B530F6F91E7C5D60"/>
    <w:rsid w:val="005F7772"/>
  </w:style>
  <w:style w:type="paragraph" w:customStyle="1" w:styleId="F85C673152BF3E45896A5400340D6263">
    <w:name w:val="F85C673152BF3E45896A5400340D6263"/>
    <w:rsid w:val="005F7772"/>
  </w:style>
  <w:style w:type="paragraph" w:customStyle="1" w:styleId="4A1DCB0918729342BA7B5193AB8FD806">
    <w:name w:val="4A1DCB0918729342BA7B5193AB8FD806"/>
    <w:rsid w:val="005F7772"/>
  </w:style>
  <w:style w:type="paragraph" w:customStyle="1" w:styleId="8F7426CBC8F3AD46B905381C20D2B46F">
    <w:name w:val="8F7426CBC8F3AD46B905381C20D2B46F"/>
    <w:rsid w:val="005F7772"/>
  </w:style>
  <w:style w:type="paragraph" w:customStyle="1" w:styleId="764EBCAD21F61C478D72E84D30BB2630">
    <w:name w:val="764EBCAD21F61C478D72E84D30BB2630"/>
    <w:rsid w:val="005F7772"/>
  </w:style>
  <w:style w:type="paragraph" w:customStyle="1" w:styleId="FD89FACB0716A3438A6E552966D88A66">
    <w:name w:val="FD89FACB0716A3438A6E552966D88A66"/>
    <w:rsid w:val="005F7772"/>
  </w:style>
  <w:style w:type="paragraph" w:customStyle="1" w:styleId="8BE82C7C56C4204198971406DF41CB19">
    <w:name w:val="8BE82C7C56C4204198971406DF41CB19"/>
    <w:rsid w:val="005F7772"/>
  </w:style>
  <w:style w:type="paragraph" w:customStyle="1" w:styleId="FC90BD100A8CE9469D8A33BCAB6893CF">
    <w:name w:val="FC90BD100A8CE9469D8A33BCAB6893CF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23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12</cp:revision>
  <cp:lastPrinted>2019-08-14T02:29:00Z</cp:lastPrinted>
  <dcterms:created xsi:type="dcterms:W3CDTF">2019-08-14T02:29:00Z</dcterms:created>
  <dcterms:modified xsi:type="dcterms:W3CDTF">2019-08-17T02:13:00Z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